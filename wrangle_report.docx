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92B61" w14:textId="77777777" w:rsidR="00206BD7" w:rsidRDefault="00206BD7"/>
    <w:sectPr w:rsidR="00206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28"/>
    <w:rsid w:val="001364CA"/>
    <w:rsid w:val="00206BD7"/>
    <w:rsid w:val="00707ED3"/>
    <w:rsid w:val="008E36F3"/>
    <w:rsid w:val="00EF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EC5B"/>
  <w15:chartTrackingRefBased/>
  <w15:docId w15:val="{0C9BF85A-5888-4EA7-83F5-E9FDB43D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Murphy</dc:creator>
  <cp:keywords/>
  <dc:description/>
  <cp:lastModifiedBy>Miles Murphy</cp:lastModifiedBy>
  <cp:revision>1</cp:revision>
  <dcterms:created xsi:type="dcterms:W3CDTF">2020-10-07T22:35:00Z</dcterms:created>
  <dcterms:modified xsi:type="dcterms:W3CDTF">2020-10-07T22:36:00Z</dcterms:modified>
</cp:coreProperties>
</file>